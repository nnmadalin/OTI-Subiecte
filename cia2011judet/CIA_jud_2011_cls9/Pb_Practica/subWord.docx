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1D3" w:rsidRPr="007227B7" w:rsidRDefault="00B441D3" w:rsidP="00852FC8">
      <w:pPr>
        <w:jc w:val="center"/>
        <w:rPr>
          <w:rFonts w:ascii="Arial" w:hAnsi="Arial" w:cs="Arial"/>
          <w:b/>
          <w:lang w:val="en-GB"/>
        </w:rPr>
      </w:pPr>
      <w:r w:rsidRPr="007227B7">
        <w:rPr>
          <w:rFonts w:ascii="Arial" w:hAnsi="Arial" w:cs="Arial"/>
          <w:b/>
          <w:lang w:val="en-GB"/>
        </w:rPr>
        <w:pict>
          <v:shapetype id="_x0000_t137" coordsize="21600,21600" o:spt="137" adj="4800" path="m0@0l7200,r7200,l21600@0m0@1l7200,21600r7200,l21600@1e">
            <v:formulas>
              <v:f eqn="val #0"/>
              <v:f eqn="sum 21600 0 @0"/>
            </v:formulas>
            <v:path textpathok="t" o:connecttype="rect"/>
            <v:textpath on="t" fitshape="t"/>
            <v:handles>
              <v:h position="topLeft,#0" yrange="3086,10800"/>
            </v:handles>
            <o:lock v:ext="edit" text="t" shapetype="t"/>
          </v:shapetype>
          <v:shape id="_x0000_i1025" type="#_x0000_t137" style="width:291pt;height:101.25pt" adj=",10800" fillcolor="#3cf" strokecolor="#009" strokeweight="1pt">
            <v:fill rotate="t"/>
            <v:shadow on="t" color="#009" offset="7pt,-7pt"/>
            <v:textpath style="font-family:&quot;Impact&quot;;v-text-spacing:52429f;v-text-kern:t" trim="t" fitpath="t" string="Specificaţii tehnice"/>
          </v:shape>
        </w:pict>
      </w:r>
    </w:p>
    <w:p w:rsidR="00B441D3" w:rsidRPr="007227B7" w:rsidRDefault="00B441D3" w:rsidP="00852FC8">
      <w:pPr>
        <w:jc w:val="center"/>
        <w:rPr>
          <w:rFonts w:ascii="Arial" w:hAnsi="Arial" w:cs="Arial"/>
          <w:lang w:val="en-GB"/>
        </w:rPr>
      </w:pPr>
    </w:p>
    <w:p w:rsidR="00B441D3" w:rsidRPr="007227B7" w:rsidRDefault="00B441D3" w:rsidP="006E0CFA">
      <w:pPr>
        <w:spacing w:line="360" w:lineRule="auto"/>
        <w:ind w:firstLine="0"/>
        <w:rPr>
          <w:rFonts w:ascii="Arial" w:hAnsi="Arial" w:cs="Arial"/>
          <w:b/>
          <w:bCs/>
        </w:rPr>
      </w:pPr>
      <w:r w:rsidRPr="007227B7">
        <w:rPr>
          <w:rFonts w:ascii="Arial" w:hAnsi="Arial" w:cs="Arial"/>
          <w:b/>
          <w:bCs/>
        </w:rPr>
        <w:t xml:space="preserve">Laptop </w:t>
      </w:r>
      <w:r w:rsidRPr="007227B7">
        <w:rPr>
          <w:rFonts w:ascii="Arial" w:hAnsi="Arial" w:cs="Arial"/>
          <w:color w:val="164F83"/>
        </w:rPr>
        <w:t xml:space="preserve">FUJITSU-SIEMENS </w:t>
      </w:r>
      <w:r w:rsidRPr="007227B7">
        <w:rPr>
          <w:rFonts w:ascii="Arial" w:hAnsi="Arial" w:cs="Arial"/>
          <w:b/>
          <w:bCs/>
          <w:color w:val="1F497D"/>
        </w:rPr>
        <w:t>ESPRIMO Mobile U9200</w:t>
      </w:r>
      <w:r w:rsidRPr="007227B7">
        <w:rPr>
          <w:rFonts w:ascii="Arial" w:hAnsi="Arial" w:cs="Arial"/>
          <w:b/>
          <w:bCs/>
        </w:rPr>
        <w:t xml:space="preserve"> </w:t>
      </w:r>
    </w:p>
    <w:p w:rsidR="00B441D3" w:rsidRPr="007227B7" w:rsidRDefault="00B441D3" w:rsidP="006E0CFA">
      <w:pPr>
        <w:spacing w:line="360" w:lineRule="auto"/>
        <w:ind w:firstLine="0"/>
        <w:rPr>
          <w:rFonts w:ascii="Arial" w:hAnsi="Arial" w:cs="Arial"/>
        </w:rPr>
      </w:pPr>
      <w:r w:rsidRPr="007227B7">
        <w:rPr>
          <w:rFonts w:ascii="Arial" w:hAnsi="Arial" w:cs="Arial"/>
          <w:b/>
          <w:bCs/>
        </w:rPr>
        <w:t>Specificaţii tehnice</w:t>
      </w:r>
    </w:p>
    <w:tbl>
      <w:tblPr>
        <w:tblW w:w="5132" w:type="dxa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0A0"/>
      </w:tblPr>
      <w:tblGrid>
        <w:gridCol w:w="2546"/>
        <w:gridCol w:w="2586"/>
      </w:tblGrid>
      <w:tr w:rsidR="00B441D3" w:rsidRPr="007227B7" w:rsidTr="00B56EC7">
        <w:trPr>
          <w:trHeight w:val="258"/>
          <w:tblCellSpacing w:w="7" w:type="dxa"/>
        </w:trPr>
        <w:tc>
          <w:tcPr>
            <w:tcW w:w="2480" w:type="pct"/>
            <w:shd w:val="clear" w:color="auto" w:fill="F8F8F8"/>
            <w:vAlign w:val="center"/>
          </w:tcPr>
          <w:p w:rsidR="00B441D3" w:rsidRPr="007227B7" w:rsidRDefault="00B441D3" w:rsidP="00716DF7">
            <w:pPr>
              <w:ind w:firstLine="0"/>
              <w:jc w:val="right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b/>
                <w:bCs/>
                <w:color w:val="164F83"/>
              </w:rPr>
              <w:t>Producator:</w:t>
            </w:r>
          </w:p>
        </w:tc>
        <w:tc>
          <w:tcPr>
            <w:tcW w:w="0" w:type="auto"/>
            <w:shd w:val="clear" w:color="auto" w:fill="F8F8F8"/>
            <w:tcMar>
              <w:top w:w="45" w:type="dxa"/>
              <w:left w:w="47" w:type="dxa"/>
              <w:bottom w:w="45" w:type="dxa"/>
              <w:right w:w="45" w:type="dxa"/>
            </w:tcMar>
            <w:vAlign w:val="center"/>
          </w:tcPr>
          <w:p w:rsidR="00B441D3" w:rsidRPr="007227B7" w:rsidRDefault="00B441D3" w:rsidP="00716DF7">
            <w:pPr>
              <w:ind w:firstLine="0"/>
              <w:rPr>
                <w:rFonts w:ascii="Arial" w:hAnsi="Arial" w:cs="Arial"/>
                <w:color w:val="164F83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ine 2" o:spid="_x0000_s1026" type="#_x0000_t75" style="position:absolute;margin-left:171.5pt;margin-top:7.35pt;width:242.8pt;height:207.25pt;z-index:251658240;visibility:visible;mso-position-horizontal-relative:text;mso-position-vertical-relative:text">
                  <v:imagedata r:id="rId6" o:title=""/>
                </v:shape>
              </w:pict>
            </w:r>
            <w:r w:rsidRPr="007227B7">
              <w:rPr>
                <w:rFonts w:ascii="Arial" w:hAnsi="Arial" w:cs="Arial"/>
                <w:color w:val="164F83"/>
              </w:rPr>
              <w:t>FUJITSU-SIEMENS</w:t>
            </w:r>
          </w:p>
        </w:tc>
      </w:tr>
      <w:tr w:rsidR="00B441D3" w:rsidRPr="007227B7" w:rsidTr="00B56EC7">
        <w:trPr>
          <w:trHeight w:val="275"/>
          <w:tblCellSpacing w:w="7" w:type="dxa"/>
        </w:trPr>
        <w:tc>
          <w:tcPr>
            <w:tcW w:w="2480" w:type="pct"/>
            <w:shd w:val="clear" w:color="auto" w:fill="F8F8F8"/>
            <w:vAlign w:val="center"/>
          </w:tcPr>
          <w:p w:rsidR="00B441D3" w:rsidRPr="007227B7" w:rsidRDefault="00B441D3" w:rsidP="00716DF7">
            <w:pPr>
              <w:ind w:firstLine="0"/>
              <w:jc w:val="right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b/>
                <w:bCs/>
                <w:color w:val="164F83"/>
              </w:rPr>
              <w:t>Cod producator:</w:t>
            </w:r>
          </w:p>
        </w:tc>
        <w:tc>
          <w:tcPr>
            <w:tcW w:w="0" w:type="auto"/>
            <w:shd w:val="clear" w:color="auto" w:fill="F8F8F8"/>
            <w:tcMar>
              <w:top w:w="45" w:type="dxa"/>
              <w:left w:w="47" w:type="dxa"/>
              <w:bottom w:w="45" w:type="dxa"/>
              <w:right w:w="45" w:type="dxa"/>
            </w:tcMar>
            <w:vAlign w:val="center"/>
          </w:tcPr>
          <w:p w:rsidR="00B441D3" w:rsidRPr="007227B7" w:rsidRDefault="00B441D3" w:rsidP="00716DF7">
            <w:pPr>
              <w:ind w:firstLine="0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b/>
                <w:bCs/>
                <w:color w:val="164F83"/>
              </w:rPr>
              <w:t>EM81U9200AG3EE</w:t>
            </w:r>
          </w:p>
        </w:tc>
      </w:tr>
      <w:tr w:rsidR="00B441D3" w:rsidRPr="007227B7" w:rsidTr="00B56EC7">
        <w:trPr>
          <w:trHeight w:val="533"/>
          <w:tblCellSpacing w:w="7" w:type="dxa"/>
        </w:trPr>
        <w:tc>
          <w:tcPr>
            <w:tcW w:w="2480" w:type="pct"/>
            <w:shd w:val="clear" w:color="auto" w:fill="F8F8F8"/>
            <w:vAlign w:val="center"/>
          </w:tcPr>
          <w:p w:rsidR="00B441D3" w:rsidRPr="007227B7" w:rsidRDefault="00B441D3" w:rsidP="00716DF7">
            <w:pPr>
              <w:ind w:firstLine="0"/>
              <w:jc w:val="right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b/>
                <w:bCs/>
                <w:color w:val="164F83"/>
              </w:rPr>
              <w:t>Procesor:</w:t>
            </w:r>
          </w:p>
        </w:tc>
        <w:tc>
          <w:tcPr>
            <w:tcW w:w="0" w:type="auto"/>
            <w:shd w:val="clear" w:color="auto" w:fill="F8F8F8"/>
            <w:tcMar>
              <w:top w:w="45" w:type="dxa"/>
              <w:left w:w="47" w:type="dxa"/>
              <w:bottom w:w="45" w:type="dxa"/>
              <w:right w:w="45" w:type="dxa"/>
            </w:tcMar>
            <w:vAlign w:val="center"/>
          </w:tcPr>
          <w:p w:rsidR="00B441D3" w:rsidRPr="007227B7" w:rsidRDefault="00B441D3" w:rsidP="00716DF7">
            <w:pPr>
              <w:ind w:firstLine="0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color w:val="164F83"/>
              </w:rPr>
              <w:t>Core2Duo T5450 1.66GHz</w:t>
            </w:r>
          </w:p>
        </w:tc>
      </w:tr>
      <w:tr w:rsidR="00B441D3" w:rsidRPr="007227B7" w:rsidTr="00B56EC7">
        <w:trPr>
          <w:trHeight w:val="258"/>
          <w:tblCellSpacing w:w="7" w:type="dxa"/>
        </w:trPr>
        <w:tc>
          <w:tcPr>
            <w:tcW w:w="2480" w:type="pct"/>
            <w:shd w:val="clear" w:color="auto" w:fill="F8F8F8"/>
            <w:vAlign w:val="center"/>
          </w:tcPr>
          <w:p w:rsidR="00B441D3" w:rsidRPr="007227B7" w:rsidRDefault="00B441D3" w:rsidP="00716DF7">
            <w:pPr>
              <w:ind w:firstLine="0"/>
              <w:jc w:val="right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b/>
                <w:bCs/>
                <w:color w:val="164F83"/>
              </w:rPr>
              <w:t>Ecran:</w:t>
            </w:r>
          </w:p>
        </w:tc>
        <w:tc>
          <w:tcPr>
            <w:tcW w:w="0" w:type="auto"/>
            <w:shd w:val="clear" w:color="auto" w:fill="F8F8F8"/>
            <w:tcMar>
              <w:top w:w="45" w:type="dxa"/>
              <w:left w:w="47" w:type="dxa"/>
              <w:bottom w:w="45" w:type="dxa"/>
              <w:right w:w="45" w:type="dxa"/>
            </w:tcMar>
            <w:vAlign w:val="center"/>
          </w:tcPr>
          <w:p w:rsidR="00B441D3" w:rsidRPr="007227B7" w:rsidRDefault="00B441D3" w:rsidP="00716DF7">
            <w:pPr>
              <w:ind w:firstLine="0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color w:val="164F83"/>
              </w:rPr>
              <w:t>12.1 inch</w:t>
            </w:r>
          </w:p>
        </w:tc>
      </w:tr>
      <w:tr w:rsidR="00B441D3" w:rsidRPr="007227B7" w:rsidTr="00B56EC7">
        <w:trPr>
          <w:trHeight w:val="275"/>
          <w:tblCellSpacing w:w="7" w:type="dxa"/>
        </w:trPr>
        <w:tc>
          <w:tcPr>
            <w:tcW w:w="2480" w:type="pct"/>
            <w:shd w:val="clear" w:color="auto" w:fill="F8F8F8"/>
            <w:vAlign w:val="center"/>
          </w:tcPr>
          <w:p w:rsidR="00B441D3" w:rsidRPr="007227B7" w:rsidRDefault="00B441D3" w:rsidP="00716DF7">
            <w:pPr>
              <w:ind w:firstLine="0"/>
              <w:jc w:val="right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b/>
                <w:bCs/>
                <w:color w:val="164F83"/>
              </w:rPr>
              <w:t>Memorie:</w:t>
            </w:r>
          </w:p>
        </w:tc>
        <w:tc>
          <w:tcPr>
            <w:tcW w:w="0" w:type="auto"/>
            <w:shd w:val="clear" w:color="auto" w:fill="F8F8F8"/>
            <w:tcMar>
              <w:top w:w="45" w:type="dxa"/>
              <w:left w:w="47" w:type="dxa"/>
              <w:bottom w:w="45" w:type="dxa"/>
              <w:right w:w="45" w:type="dxa"/>
            </w:tcMar>
            <w:vAlign w:val="center"/>
          </w:tcPr>
          <w:p w:rsidR="00B441D3" w:rsidRPr="007227B7" w:rsidRDefault="00B441D3" w:rsidP="00716DF7">
            <w:pPr>
              <w:ind w:firstLine="0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color w:val="164F83"/>
              </w:rPr>
              <w:t>1GB</w:t>
            </w:r>
          </w:p>
        </w:tc>
      </w:tr>
      <w:tr w:rsidR="00B441D3" w:rsidRPr="007227B7" w:rsidTr="00B56EC7">
        <w:trPr>
          <w:trHeight w:val="258"/>
          <w:tblCellSpacing w:w="7" w:type="dxa"/>
        </w:trPr>
        <w:tc>
          <w:tcPr>
            <w:tcW w:w="2480" w:type="pct"/>
            <w:shd w:val="clear" w:color="auto" w:fill="F8F8F8"/>
            <w:vAlign w:val="center"/>
          </w:tcPr>
          <w:p w:rsidR="00B441D3" w:rsidRPr="007227B7" w:rsidRDefault="00B441D3" w:rsidP="00716DF7">
            <w:pPr>
              <w:ind w:firstLine="0"/>
              <w:jc w:val="right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b/>
                <w:bCs/>
                <w:color w:val="164F83"/>
              </w:rPr>
              <w:t>Hard-Disk:</w:t>
            </w:r>
          </w:p>
        </w:tc>
        <w:tc>
          <w:tcPr>
            <w:tcW w:w="0" w:type="auto"/>
            <w:shd w:val="clear" w:color="auto" w:fill="F8F8F8"/>
            <w:tcMar>
              <w:top w:w="45" w:type="dxa"/>
              <w:left w:w="47" w:type="dxa"/>
              <w:bottom w:w="45" w:type="dxa"/>
              <w:right w:w="45" w:type="dxa"/>
            </w:tcMar>
            <w:vAlign w:val="center"/>
          </w:tcPr>
          <w:p w:rsidR="00B441D3" w:rsidRPr="007227B7" w:rsidRDefault="00B441D3" w:rsidP="00716DF7">
            <w:pPr>
              <w:ind w:firstLine="0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color w:val="164F83"/>
              </w:rPr>
              <w:t>120GB</w:t>
            </w:r>
          </w:p>
        </w:tc>
      </w:tr>
      <w:tr w:rsidR="00B441D3" w:rsidRPr="007227B7" w:rsidTr="00B56EC7">
        <w:trPr>
          <w:trHeight w:val="275"/>
          <w:tblCellSpacing w:w="7" w:type="dxa"/>
        </w:trPr>
        <w:tc>
          <w:tcPr>
            <w:tcW w:w="2480" w:type="pct"/>
            <w:shd w:val="clear" w:color="auto" w:fill="F8F8F8"/>
            <w:vAlign w:val="center"/>
          </w:tcPr>
          <w:p w:rsidR="00B441D3" w:rsidRPr="007227B7" w:rsidRDefault="00B441D3" w:rsidP="00716DF7">
            <w:pPr>
              <w:ind w:firstLine="0"/>
              <w:jc w:val="right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b/>
                <w:bCs/>
                <w:color w:val="164F83"/>
              </w:rPr>
              <w:t>Video:</w:t>
            </w:r>
          </w:p>
        </w:tc>
        <w:tc>
          <w:tcPr>
            <w:tcW w:w="0" w:type="auto"/>
            <w:shd w:val="clear" w:color="auto" w:fill="F8F8F8"/>
            <w:tcMar>
              <w:top w:w="45" w:type="dxa"/>
              <w:left w:w="47" w:type="dxa"/>
              <w:bottom w:w="45" w:type="dxa"/>
              <w:right w:w="45" w:type="dxa"/>
            </w:tcMar>
            <w:vAlign w:val="center"/>
          </w:tcPr>
          <w:p w:rsidR="00B441D3" w:rsidRPr="007227B7" w:rsidRDefault="00B441D3" w:rsidP="00716DF7">
            <w:pPr>
              <w:ind w:firstLine="0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color w:val="164F83"/>
              </w:rPr>
              <w:t>Intel GMA X3100</w:t>
            </w:r>
          </w:p>
        </w:tc>
      </w:tr>
      <w:tr w:rsidR="00B441D3" w:rsidRPr="007227B7" w:rsidTr="00B56EC7">
        <w:trPr>
          <w:trHeight w:val="258"/>
          <w:tblCellSpacing w:w="7" w:type="dxa"/>
        </w:trPr>
        <w:tc>
          <w:tcPr>
            <w:tcW w:w="2480" w:type="pct"/>
            <w:shd w:val="clear" w:color="auto" w:fill="F8F8F8"/>
            <w:vAlign w:val="center"/>
          </w:tcPr>
          <w:p w:rsidR="00B441D3" w:rsidRPr="007227B7" w:rsidRDefault="00B441D3" w:rsidP="00716DF7">
            <w:pPr>
              <w:ind w:firstLine="0"/>
              <w:jc w:val="right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b/>
                <w:bCs/>
                <w:color w:val="164F83"/>
              </w:rPr>
              <w:t>Memorie Video:</w:t>
            </w:r>
          </w:p>
        </w:tc>
        <w:tc>
          <w:tcPr>
            <w:tcW w:w="0" w:type="auto"/>
            <w:shd w:val="clear" w:color="auto" w:fill="F8F8F8"/>
            <w:tcMar>
              <w:top w:w="45" w:type="dxa"/>
              <w:left w:w="47" w:type="dxa"/>
              <w:bottom w:w="45" w:type="dxa"/>
              <w:right w:w="45" w:type="dxa"/>
            </w:tcMar>
            <w:vAlign w:val="center"/>
          </w:tcPr>
          <w:p w:rsidR="00B441D3" w:rsidRPr="007227B7" w:rsidRDefault="00B441D3" w:rsidP="00716DF7">
            <w:pPr>
              <w:ind w:firstLine="0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color w:val="164F83"/>
              </w:rPr>
              <w:t>Shared</w:t>
            </w:r>
          </w:p>
        </w:tc>
      </w:tr>
      <w:tr w:rsidR="00B441D3" w:rsidRPr="007227B7" w:rsidTr="00B56EC7">
        <w:trPr>
          <w:trHeight w:val="275"/>
          <w:tblCellSpacing w:w="7" w:type="dxa"/>
        </w:trPr>
        <w:tc>
          <w:tcPr>
            <w:tcW w:w="2480" w:type="pct"/>
            <w:shd w:val="clear" w:color="auto" w:fill="F8F8F8"/>
            <w:vAlign w:val="center"/>
          </w:tcPr>
          <w:p w:rsidR="00B441D3" w:rsidRPr="007227B7" w:rsidRDefault="00B441D3" w:rsidP="00716DF7">
            <w:pPr>
              <w:ind w:firstLine="0"/>
              <w:jc w:val="right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b/>
                <w:bCs/>
                <w:color w:val="164F83"/>
              </w:rPr>
              <w:t>Unitate Optica:</w:t>
            </w:r>
          </w:p>
        </w:tc>
        <w:tc>
          <w:tcPr>
            <w:tcW w:w="0" w:type="auto"/>
            <w:shd w:val="clear" w:color="auto" w:fill="F8F8F8"/>
            <w:tcMar>
              <w:top w:w="45" w:type="dxa"/>
              <w:left w:w="47" w:type="dxa"/>
              <w:bottom w:w="45" w:type="dxa"/>
              <w:right w:w="45" w:type="dxa"/>
            </w:tcMar>
            <w:vAlign w:val="center"/>
          </w:tcPr>
          <w:p w:rsidR="00B441D3" w:rsidRPr="007227B7" w:rsidRDefault="00B441D3" w:rsidP="00716DF7">
            <w:pPr>
              <w:ind w:firstLine="0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color w:val="164F83"/>
              </w:rPr>
              <w:t>DVD RW DL</w:t>
            </w:r>
          </w:p>
        </w:tc>
      </w:tr>
      <w:tr w:rsidR="00B441D3" w:rsidRPr="007227B7" w:rsidTr="00B56EC7">
        <w:trPr>
          <w:trHeight w:val="258"/>
          <w:tblCellSpacing w:w="7" w:type="dxa"/>
        </w:trPr>
        <w:tc>
          <w:tcPr>
            <w:tcW w:w="2480" w:type="pct"/>
            <w:shd w:val="clear" w:color="auto" w:fill="F8F8F8"/>
            <w:vAlign w:val="center"/>
          </w:tcPr>
          <w:p w:rsidR="00B441D3" w:rsidRPr="007227B7" w:rsidRDefault="00B441D3" w:rsidP="00716DF7">
            <w:pPr>
              <w:ind w:firstLine="0"/>
              <w:jc w:val="right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b/>
                <w:bCs/>
                <w:color w:val="164F83"/>
              </w:rPr>
              <w:t>Retea:</w:t>
            </w:r>
          </w:p>
        </w:tc>
        <w:tc>
          <w:tcPr>
            <w:tcW w:w="0" w:type="auto"/>
            <w:shd w:val="clear" w:color="auto" w:fill="F8F8F8"/>
            <w:tcMar>
              <w:top w:w="45" w:type="dxa"/>
              <w:left w:w="47" w:type="dxa"/>
              <w:bottom w:w="45" w:type="dxa"/>
              <w:right w:w="45" w:type="dxa"/>
            </w:tcMar>
            <w:vAlign w:val="center"/>
          </w:tcPr>
          <w:p w:rsidR="00B441D3" w:rsidRPr="007227B7" w:rsidRDefault="00B441D3" w:rsidP="00716DF7">
            <w:pPr>
              <w:ind w:firstLine="0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color w:val="164F83"/>
              </w:rPr>
              <w:t>10/100</w:t>
            </w:r>
          </w:p>
        </w:tc>
      </w:tr>
      <w:tr w:rsidR="00B441D3" w:rsidRPr="007227B7" w:rsidTr="00B56EC7">
        <w:trPr>
          <w:trHeight w:val="275"/>
          <w:tblCellSpacing w:w="7" w:type="dxa"/>
        </w:trPr>
        <w:tc>
          <w:tcPr>
            <w:tcW w:w="2480" w:type="pct"/>
            <w:shd w:val="clear" w:color="auto" w:fill="F8F8F8"/>
            <w:vAlign w:val="center"/>
          </w:tcPr>
          <w:p w:rsidR="00B441D3" w:rsidRPr="007227B7" w:rsidRDefault="00B441D3" w:rsidP="00716DF7">
            <w:pPr>
              <w:ind w:firstLine="0"/>
              <w:jc w:val="right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b/>
                <w:bCs/>
                <w:color w:val="164F83"/>
              </w:rPr>
              <w:t>Wireless:</w:t>
            </w:r>
          </w:p>
        </w:tc>
        <w:tc>
          <w:tcPr>
            <w:tcW w:w="0" w:type="auto"/>
            <w:shd w:val="clear" w:color="auto" w:fill="F8F8F8"/>
            <w:tcMar>
              <w:top w:w="45" w:type="dxa"/>
              <w:left w:w="47" w:type="dxa"/>
              <w:bottom w:w="45" w:type="dxa"/>
              <w:right w:w="45" w:type="dxa"/>
            </w:tcMar>
            <w:vAlign w:val="center"/>
          </w:tcPr>
          <w:p w:rsidR="00B441D3" w:rsidRPr="007227B7" w:rsidRDefault="00B441D3" w:rsidP="00716DF7">
            <w:pPr>
              <w:ind w:firstLine="0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color w:val="164F83"/>
              </w:rPr>
              <w:t>Da</w:t>
            </w:r>
          </w:p>
        </w:tc>
      </w:tr>
      <w:tr w:rsidR="00B441D3" w:rsidRPr="007227B7" w:rsidTr="00B56EC7">
        <w:trPr>
          <w:trHeight w:val="275"/>
          <w:tblCellSpacing w:w="7" w:type="dxa"/>
        </w:trPr>
        <w:tc>
          <w:tcPr>
            <w:tcW w:w="2480" w:type="pct"/>
            <w:shd w:val="clear" w:color="auto" w:fill="F8F8F8"/>
            <w:vAlign w:val="center"/>
          </w:tcPr>
          <w:p w:rsidR="00B441D3" w:rsidRPr="007227B7" w:rsidRDefault="00B441D3" w:rsidP="00716DF7">
            <w:pPr>
              <w:ind w:firstLine="0"/>
              <w:jc w:val="right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b/>
                <w:bCs/>
                <w:color w:val="164F83"/>
              </w:rPr>
              <w:t>Sistem de Operare:</w:t>
            </w:r>
          </w:p>
        </w:tc>
        <w:tc>
          <w:tcPr>
            <w:tcW w:w="0" w:type="auto"/>
            <w:shd w:val="clear" w:color="auto" w:fill="F8F8F8"/>
            <w:tcMar>
              <w:top w:w="45" w:type="dxa"/>
              <w:left w:w="47" w:type="dxa"/>
              <w:bottom w:w="45" w:type="dxa"/>
              <w:right w:w="45" w:type="dxa"/>
            </w:tcMar>
            <w:vAlign w:val="center"/>
          </w:tcPr>
          <w:p w:rsidR="00B441D3" w:rsidRPr="007227B7" w:rsidRDefault="00B441D3" w:rsidP="00716DF7">
            <w:pPr>
              <w:ind w:firstLine="0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color w:val="164F83"/>
              </w:rPr>
              <w:t>Linux</w:t>
            </w:r>
          </w:p>
        </w:tc>
      </w:tr>
      <w:tr w:rsidR="00B441D3" w:rsidRPr="007227B7" w:rsidTr="00B56EC7">
        <w:trPr>
          <w:trHeight w:val="776"/>
          <w:tblCellSpacing w:w="7" w:type="dxa"/>
        </w:trPr>
        <w:tc>
          <w:tcPr>
            <w:tcW w:w="2480" w:type="pct"/>
            <w:shd w:val="clear" w:color="auto" w:fill="F8F8F8"/>
            <w:vAlign w:val="center"/>
          </w:tcPr>
          <w:p w:rsidR="00B441D3" w:rsidRPr="007227B7" w:rsidRDefault="00B441D3" w:rsidP="00716DF7">
            <w:pPr>
              <w:ind w:firstLine="0"/>
              <w:jc w:val="right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b/>
                <w:bCs/>
                <w:color w:val="164F83"/>
              </w:rPr>
              <w:t>Altele:</w:t>
            </w:r>
          </w:p>
        </w:tc>
        <w:tc>
          <w:tcPr>
            <w:tcW w:w="0" w:type="auto"/>
            <w:shd w:val="clear" w:color="auto" w:fill="F8F8F8"/>
            <w:tcMar>
              <w:top w:w="45" w:type="dxa"/>
              <w:left w:w="47" w:type="dxa"/>
              <w:bottom w:w="45" w:type="dxa"/>
              <w:right w:w="45" w:type="dxa"/>
            </w:tcMar>
            <w:vAlign w:val="center"/>
          </w:tcPr>
          <w:p w:rsidR="00B441D3" w:rsidRPr="007227B7" w:rsidRDefault="00B441D3" w:rsidP="00716DF7">
            <w:pPr>
              <w:ind w:firstLine="0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color w:val="164F83"/>
              </w:rPr>
              <w:t>BLUETOOTH, CARD READER, EXPRESS CARD/34</w:t>
            </w:r>
          </w:p>
        </w:tc>
      </w:tr>
      <w:tr w:rsidR="00B441D3" w:rsidRPr="007227B7" w:rsidTr="00B56EC7">
        <w:trPr>
          <w:trHeight w:val="275"/>
          <w:tblCellSpacing w:w="7" w:type="dxa"/>
        </w:trPr>
        <w:tc>
          <w:tcPr>
            <w:tcW w:w="2480" w:type="pct"/>
            <w:shd w:val="clear" w:color="auto" w:fill="F8F8F8"/>
            <w:vAlign w:val="center"/>
          </w:tcPr>
          <w:p w:rsidR="00B441D3" w:rsidRPr="007227B7" w:rsidRDefault="00B441D3" w:rsidP="00716DF7">
            <w:pPr>
              <w:ind w:firstLine="0"/>
              <w:jc w:val="right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b/>
                <w:bCs/>
                <w:color w:val="164F83"/>
              </w:rPr>
              <w:t>Greutate (KG):</w:t>
            </w:r>
          </w:p>
        </w:tc>
        <w:tc>
          <w:tcPr>
            <w:tcW w:w="0" w:type="auto"/>
            <w:shd w:val="clear" w:color="auto" w:fill="F8F8F8"/>
            <w:tcMar>
              <w:top w:w="45" w:type="dxa"/>
              <w:left w:w="47" w:type="dxa"/>
              <w:bottom w:w="45" w:type="dxa"/>
              <w:right w:w="45" w:type="dxa"/>
            </w:tcMar>
            <w:vAlign w:val="center"/>
          </w:tcPr>
          <w:p w:rsidR="00B441D3" w:rsidRPr="007227B7" w:rsidRDefault="00B441D3" w:rsidP="00716DF7">
            <w:pPr>
              <w:ind w:firstLine="0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color w:val="164F83"/>
              </w:rPr>
              <w:t>1.80</w:t>
            </w:r>
          </w:p>
        </w:tc>
      </w:tr>
      <w:tr w:rsidR="00B441D3" w:rsidRPr="007227B7" w:rsidTr="00B56EC7">
        <w:trPr>
          <w:trHeight w:val="275"/>
          <w:tblCellSpacing w:w="7" w:type="dxa"/>
        </w:trPr>
        <w:tc>
          <w:tcPr>
            <w:tcW w:w="2480" w:type="pct"/>
            <w:shd w:val="clear" w:color="auto" w:fill="F8F8F8"/>
            <w:vAlign w:val="center"/>
          </w:tcPr>
          <w:p w:rsidR="00B441D3" w:rsidRPr="007227B7" w:rsidRDefault="00B441D3" w:rsidP="00716DF7">
            <w:pPr>
              <w:ind w:firstLine="0"/>
              <w:jc w:val="right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b/>
                <w:bCs/>
                <w:color w:val="164F83"/>
              </w:rPr>
              <w:t>Garantie:</w:t>
            </w:r>
          </w:p>
        </w:tc>
        <w:tc>
          <w:tcPr>
            <w:tcW w:w="0" w:type="auto"/>
            <w:shd w:val="clear" w:color="auto" w:fill="F8F8F8"/>
            <w:tcMar>
              <w:top w:w="45" w:type="dxa"/>
              <w:left w:w="47" w:type="dxa"/>
              <w:bottom w:w="45" w:type="dxa"/>
              <w:right w:w="45" w:type="dxa"/>
            </w:tcMar>
            <w:vAlign w:val="center"/>
          </w:tcPr>
          <w:p w:rsidR="00B441D3" w:rsidRPr="007227B7" w:rsidRDefault="00B441D3" w:rsidP="00716DF7">
            <w:pPr>
              <w:ind w:firstLine="0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color w:val="164F83"/>
              </w:rPr>
              <w:t>24 luni</w:t>
            </w:r>
          </w:p>
        </w:tc>
      </w:tr>
    </w:tbl>
    <w:p w:rsidR="00B441D3" w:rsidRPr="007227B7" w:rsidRDefault="00B441D3">
      <w:pPr>
        <w:rPr>
          <w:rFonts w:ascii="Arial" w:hAnsi="Arial" w:cs="Arial"/>
          <w:lang w:val="en-GB"/>
        </w:rPr>
      </w:pPr>
    </w:p>
    <w:p w:rsidR="00B441D3" w:rsidRPr="007227B7" w:rsidRDefault="00B441D3">
      <w:pPr>
        <w:rPr>
          <w:rFonts w:ascii="Arial" w:hAnsi="Arial" w:cs="Arial"/>
          <w:lang w:val="en-GB"/>
        </w:rPr>
      </w:pPr>
    </w:p>
    <w:p w:rsidR="00B441D3" w:rsidRPr="007227B7" w:rsidRDefault="00B441D3" w:rsidP="000907C9">
      <w:pPr>
        <w:ind w:firstLine="0"/>
        <w:rPr>
          <w:rFonts w:ascii="Arial" w:hAnsi="Arial" w:cs="Arial"/>
          <w:bdr w:val="dashDotStroked" w:sz="24" w:space="0" w:color="00B0F0"/>
          <w:shd w:val="clear" w:color="auto" w:fill="FFC000"/>
          <w:lang w:val="en-GB"/>
        </w:rPr>
      </w:pPr>
      <w:r w:rsidRPr="007227B7">
        <w:rPr>
          <w:rFonts w:ascii="Arial" w:hAnsi="Arial" w:cs="Arial"/>
          <w:lang w:val="en-GB"/>
        </w:rPr>
        <w:t>Tipuri de memorii RAM (www.dc-shop.ro)</w:t>
      </w:r>
    </w:p>
    <w:p w:rsidR="00B441D3" w:rsidRPr="007227B7" w:rsidRDefault="00B441D3" w:rsidP="000907C9">
      <w:pPr>
        <w:rPr>
          <w:rFonts w:ascii="Arial" w:hAnsi="Arial" w:cs="Arial"/>
          <w:lang w:val="en-GB"/>
        </w:rPr>
      </w:pPr>
    </w:p>
    <w:tbl>
      <w:tblPr>
        <w:tblW w:w="80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17"/>
        <w:gridCol w:w="1620"/>
        <w:gridCol w:w="2143"/>
        <w:gridCol w:w="1639"/>
        <w:gridCol w:w="1071"/>
        <w:gridCol w:w="984"/>
      </w:tblGrid>
      <w:tr w:rsidR="00B441D3" w:rsidRPr="007227B7" w:rsidTr="007227B7">
        <w:trPr>
          <w:jc w:val="center"/>
        </w:trPr>
        <w:tc>
          <w:tcPr>
            <w:tcW w:w="617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  <w:b/>
              </w:rPr>
            </w:pPr>
            <w:r w:rsidRPr="007227B7">
              <w:rPr>
                <w:rFonts w:ascii="Arial" w:hAnsi="Arial" w:cs="Arial"/>
                <w:b/>
              </w:rPr>
              <w:t>Nr. Crt.</w:t>
            </w:r>
          </w:p>
        </w:tc>
        <w:tc>
          <w:tcPr>
            <w:tcW w:w="1620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  <w:b/>
              </w:rPr>
            </w:pPr>
            <w:r w:rsidRPr="007227B7">
              <w:rPr>
                <w:rFonts w:ascii="Arial" w:hAnsi="Arial" w:cs="Arial"/>
                <w:b/>
              </w:rPr>
              <w:t>Producator</w:t>
            </w:r>
          </w:p>
        </w:tc>
        <w:tc>
          <w:tcPr>
            <w:tcW w:w="2143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  <w:b/>
              </w:rPr>
            </w:pPr>
            <w:r w:rsidRPr="007227B7">
              <w:rPr>
                <w:rFonts w:ascii="Arial" w:hAnsi="Arial" w:cs="Arial"/>
                <w:b/>
              </w:rPr>
              <w:t>Capacitate</w:t>
            </w:r>
          </w:p>
        </w:tc>
        <w:tc>
          <w:tcPr>
            <w:tcW w:w="1639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  <w:b/>
              </w:rPr>
            </w:pPr>
            <w:r w:rsidRPr="007227B7">
              <w:rPr>
                <w:rFonts w:ascii="Arial" w:hAnsi="Arial" w:cs="Arial"/>
                <w:b/>
              </w:rPr>
              <w:t>Frecventa</w:t>
            </w:r>
          </w:p>
        </w:tc>
        <w:tc>
          <w:tcPr>
            <w:tcW w:w="1071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  <w:b/>
              </w:rPr>
            </w:pPr>
            <w:r w:rsidRPr="007227B7">
              <w:rPr>
                <w:rFonts w:ascii="Arial" w:hAnsi="Arial" w:cs="Arial"/>
                <w:b/>
              </w:rPr>
              <w:t>Latenta</w:t>
            </w:r>
          </w:p>
        </w:tc>
        <w:tc>
          <w:tcPr>
            <w:tcW w:w="984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  <w:b/>
              </w:rPr>
            </w:pPr>
            <w:r w:rsidRPr="007227B7">
              <w:rPr>
                <w:rFonts w:ascii="Arial" w:hAnsi="Arial" w:cs="Arial"/>
                <w:b/>
              </w:rPr>
              <w:t>Pret</w:t>
            </w:r>
          </w:p>
        </w:tc>
      </w:tr>
      <w:tr w:rsidR="00B441D3" w:rsidRPr="007227B7" w:rsidTr="007227B7">
        <w:trPr>
          <w:jc w:val="center"/>
        </w:trPr>
        <w:tc>
          <w:tcPr>
            <w:tcW w:w="617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  <w:b/>
              </w:rPr>
            </w:pPr>
            <w:r w:rsidRPr="007227B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620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</w:rPr>
            </w:pPr>
            <w:r w:rsidRPr="007227B7">
              <w:rPr>
                <w:rFonts w:ascii="Arial" w:hAnsi="Arial" w:cs="Arial"/>
              </w:rPr>
              <w:t>HYNX</w:t>
            </w:r>
          </w:p>
        </w:tc>
        <w:tc>
          <w:tcPr>
            <w:tcW w:w="2143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</w:rPr>
            </w:pPr>
            <w:r w:rsidRPr="007227B7">
              <w:rPr>
                <w:rFonts w:ascii="Arial" w:hAnsi="Arial" w:cs="Arial"/>
              </w:rPr>
              <w:t>1024 MB DDR2</w:t>
            </w:r>
          </w:p>
        </w:tc>
        <w:tc>
          <w:tcPr>
            <w:tcW w:w="1639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</w:rPr>
            </w:pPr>
            <w:r w:rsidRPr="007227B7">
              <w:rPr>
                <w:rFonts w:ascii="Arial" w:hAnsi="Arial" w:cs="Arial"/>
              </w:rPr>
              <w:t>667 MHz</w:t>
            </w:r>
          </w:p>
        </w:tc>
        <w:tc>
          <w:tcPr>
            <w:tcW w:w="1071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</w:rPr>
            </w:pPr>
            <w:r w:rsidRPr="007227B7">
              <w:rPr>
                <w:rFonts w:ascii="Arial" w:hAnsi="Arial" w:cs="Arial"/>
              </w:rPr>
              <w:t>5.0</w:t>
            </w:r>
          </w:p>
        </w:tc>
        <w:tc>
          <w:tcPr>
            <w:tcW w:w="984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</w:rPr>
            </w:pPr>
            <w:r w:rsidRPr="007227B7">
              <w:rPr>
                <w:rFonts w:ascii="Arial" w:hAnsi="Arial" w:cs="Arial"/>
              </w:rPr>
              <w:t>35</w:t>
            </w:r>
          </w:p>
        </w:tc>
      </w:tr>
      <w:tr w:rsidR="00B441D3" w:rsidRPr="007227B7" w:rsidTr="007227B7">
        <w:trPr>
          <w:jc w:val="center"/>
        </w:trPr>
        <w:tc>
          <w:tcPr>
            <w:tcW w:w="617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  <w:b/>
              </w:rPr>
            </w:pPr>
            <w:r w:rsidRPr="007227B7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620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ity">
                <w:r w:rsidRPr="007227B7">
                  <w:rPr>
                    <w:rFonts w:ascii="Arial" w:hAnsi="Arial" w:cs="Arial"/>
                  </w:rPr>
                  <w:t>BUFFALO</w:t>
                </w:r>
              </w:smartTag>
            </w:smartTag>
          </w:p>
        </w:tc>
        <w:tc>
          <w:tcPr>
            <w:tcW w:w="2143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</w:rPr>
            </w:pPr>
            <w:r w:rsidRPr="007227B7">
              <w:rPr>
                <w:rFonts w:ascii="Arial" w:hAnsi="Arial" w:cs="Arial"/>
              </w:rPr>
              <w:t>1024 MB DDR2</w:t>
            </w:r>
          </w:p>
        </w:tc>
        <w:tc>
          <w:tcPr>
            <w:tcW w:w="1639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</w:rPr>
            </w:pPr>
            <w:r w:rsidRPr="007227B7">
              <w:rPr>
                <w:rFonts w:ascii="Arial" w:hAnsi="Arial" w:cs="Arial"/>
              </w:rPr>
              <w:t>667 MHz</w:t>
            </w:r>
          </w:p>
        </w:tc>
        <w:tc>
          <w:tcPr>
            <w:tcW w:w="1071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</w:rPr>
            </w:pPr>
            <w:r w:rsidRPr="007227B7">
              <w:rPr>
                <w:rFonts w:ascii="Arial" w:hAnsi="Arial" w:cs="Arial"/>
              </w:rPr>
              <w:t>5.0</w:t>
            </w:r>
          </w:p>
        </w:tc>
        <w:tc>
          <w:tcPr>
            <w:tcW w:w="984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</w:rPr>
            </w:pPr>
            <w:r w:rsidRPr="007227B7">
              <w:rPr>
                <w:rFonts w:ascii="Arial" w:hAnsi="Arial" w:cs="Arial"/>
              </w:rPr>
              <w:t>38</w:t>
            </w:r>
          </w:p>
        </w:tc>
      </w:tr>
      <w:tr w:rsidR="00B441D3" w:rsidRPr="007227B7" w:rsidTr="007227B7">
        <w:trPr>
          <w:jc w:val="center"/>
        </w:trPr>
        <w:tc>
          <w:tcPr>
            <w:tcW w:w="617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  <w:b/>
              </w:rPr>
            </w:pPr>
            <w:r w:rsidRPr="007227B7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620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ity">
                <w:r w:rsidRPr="007227B7">
                  <w:rPr>
                    <w:rFonts w:ascii="Arial" w:hAnsi="Arial" w:cs="Arial"/>
                  </w:rPr>
                  <w:t>BUFFALO</w:t>
                </w:r>
              </w:smartTag>
            </w:smartTag>
          </w:p>
        </w:tc>
        <w:tc>
          <w:tcPr>
            <w:tcW w:w="2143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</w:rPr>
            </w:pPr>
            <w:r w:rsidRPr="007227B7">
              <w:rPr>
                <w:rFonts w:ascii="Arial" w:hAnsi="Arial" w:cs="Arial"/>
              </w:rPr>
              <w:t>1024 MB DDR2</w:t>
            </w:r>
          </w:p>
        </w:tc>
        <w:tc>
          <w:tcPr>
            <w:tcW w:w="1639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</w:rPr>
            </w:pPr>
            <w:r w:rsidRPr="007227B7">
              <w:rPr>
                <w:rFonts w:ascii="Arial" w:hAnsi="Arial" w:cs="Arial"/>
              </w:rPr>
              <w:t>800 MHz</w:t>
            </w:r>
          </w:p>
        </w:tc>
        <w:tc>
          <w:tcPr>
            <w:tcW w:w="1071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</w:rPr>
            </w:pPr>
            <w:r w:rsidRPr="007227B7">
              <w:rPr>
                <w:rFonts w:ascii="Arial" w:hAnsi="Arial" w:cs="Arial"/>
              </w:rPr>
              <w:t>5.0</w:t>
            </w:r>
          </w:p>
        </w:tc>
        <w:tc>
          <w:tcPr>
            <w:tcW w:w="984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</w:rPr>
            </w:pPr>
            <w:r w:rsidRPr="007227B7">
              <w:rPr>
                <w:rFonts w:ascii="Arial" w:hAnsi="Arial" w:cs="Arial"/>
              </w:rPr>
              <w:t>58</w:t>
            </w:r>
          </w:p>
        </w:tc>
      </w:tr>
      <w:tr w:rsidR="00B441D3" w:rsidRPr="007227B7" w:rsidTr="007227B7">
        <w:trPr>
          <w:jc w:val="center"/>
        </w:trPr>
        <w:tc>
          <w:tcPr>
            <w:tcW w:w="617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  <w:b/>
              </w:rPr>
            </w:pPr>
            <w:r w:rsidRPr="007227B7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620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</w:rPr>
            </w:pPr>
            <w:r w:rsidRPr="007227B7">
              <w:rPr>
                <w:rFonts w:ascii="Arial" w:hAnsi="Arial" w:cs="Arial"/>
              </w:rPr>
              <w:t>KINGMAX</w:t>
            </w:r>
          </w:p>
        </w:tc>
        <w:tc>
          <w:tcPr>
            <w:tcW w:w="2143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</w:rPr>
            </w:pPr>
            <w:r w:rsidRPr="007227B7">
              <w:rPr>
                <w:rFonts w:ascii="Arial" w:hAnsi="Arial" w:cs="Arial"/>
              </w:rPr>
              <w:t>512 MB DDR</w:t>
            </w:r>
          </w:p>
        </w:tc>
        <w:tc>
          <w:tcPr>
            <w:tcW w:w="1639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</w:rPr>
            </w:pPr>
            <w:r w:rsidRPr="007227B7">
              <w:rPr>
                <w:rFonts w:ascii="Arial" w:hAnsi="Arial" w:cs="Arial"/>
              </w:rPr>
              <w:t>400 MHz</w:t>
            </w:r>
          </w:p>
        </w:tc>
        <w:tc>
          <w:tcPr>
            <w:tcW w:w="1071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</w:rPr>
            </w:pPr>
            <w:r w:rsidRPr="007227B7">
              <w:rPr>
                <w:rFonts w:ascii="Arial" w:hAnsi="Arial" w:cs="Arial"/>
              </w:rPr>
              <w:t>4.0</w:t>
            </w:r>
          </w:p>
        </w:tc>
        <w:tc>
          <w:tcPr>
            <w:tcW w:w="984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</w:rPr>
            </w:pPr>
            <w:r w:rsidRPr="007227B7">
              <w:rPr>
                <w:rFonts w:ascii="Arial" w:hAnsi="Arial" w:cs="Arial"/>
              </w:rPr>
              <w:t>65</w:t>
            </w:r>
          </w:p>
        </w:tc>
      </w:tr>
    </w:tbl>
    <w:p w:rsidR="00B441D3" w:rsidRPr="007227B7" w:rsidRDefault="00B441D3" w:rsidP="000907C9">
      <w:pPr>
        <w:rPr>
          <w:rFonts w:ascii="Arial" w:hAnsi="Arial" w:cs="Arial"/>
          <w:lang w:val="en-GB"/>
        </w:rPr>
      </w:pPr>
    </w:p>
    <w:p w:rsidR="00B441D3" w:rsidRPr="007227B7" w:rsidRDefault="00B441D3">
      <w:pPr>
        <w:rPr>
          <w:rFonts w:ascii="Arial" w:hAnsi="Arial" w:cs="Arial"/>
          <w:lang w:val="en-GB"/>
        </w:rPr>
      </w:pPr>
    </w:p>
    <w:p w:rsidR="00B441D3" w:rsidRPr="007227B7" w:rsidRDefault="00B441D3">
      <w:pPr>
        <w:rPr>
          <w:rFonts w:ascii="Arial" w:hAnsi="Arial" w:cs="Arial"/>
          <w:lang w:val="en-GB"/>
        </w:rPr>
      </w:pPr>
    </w:p>
    <w:p w:rsidR="00B441D3" w:rsidRPr="007227B7" w:rsidRDefault="00B441D3">
      <w:pPr>
        <w:rPr>
          <w:rFonts w:ascii="Arial" w:hAnsi="Arial" w:cs="Arial"/>
          <w:lang w:val="en-GB"/>
        </w:rPr>
      </w:pPr>
    </w:p>
    <w:p w:rsidR="00B441D3" w:rsidRPr="007227B7" w:rsidRDefault="00B441D3">
      <w:pPr>
        <w:rPr>
          <w:rFonts w:ascii="Arial" w:hAnsi="Arial" w:cs="Arial"/>
          <w:lang w:val="en-GB"/>
        </w:rPr>
      </w:pPr>
      <w:r w:rsidRPr="007227B7">
        <w:rPr>
          <w:rFonts w:ascii="Arial" w:hAnsi="Arial" w:cs="Arial"/>
          <w:noProof/>
        </w:rPr>
        <w:pict>
          <v:shape id="Nomogramă 3" o:spid="_x0000_i1026" type="#_x0000_t75" style="width:475.5pt;height:265.5pt;visibility:visible" o:gfxdata="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">
            <v:imagedata r:id="rId7" o:title="" croptop="-6507f"/>
            <o:lock v:ext="edit" aspectratio="f"/>
          </v:shape>
        </w:pict>
      </w:r>
    </w:p>
    <w:p w:rsidR="00B441D3" w:rsidRPr="007227B7" w:rsidRDefault="00B441D3" w:rsidP="007F5214">
      <w:pPr>
        <w:rPr>
          <w:rFonts w:ascii="Arial" w:hAnsi="Arial" w:cs="Arial"/>
          <w:lang w:val="en-GB"/>
        </w:rPr>
      </w:pPr>
    </w:p>
    <w:p w:rsidR="00B441D3" w:rsidRPr="007227B7" w:rsidRDefault="00B441D3" w:rsidP="007F5214">
      <w:pPr>
        <w:rPr>
          <w:rFonts w:ascii="Arial" w:hAnsi="Arial" w:cs="Arial"/>
          <w:lang w:val="en-GB"/>
        </w:rPr>
      </w:pPr>
    </w:p>
    <w:p w:rsidR="00B441D3" w:rsidRPr="007227B7" w:rsidRDefault="00B441D3" w:rsidP="007F5214">
      <w:pPr>
        <w:rPr>
          <w:rFonts w:ascii="Arial" w:hAnsi="Arial" w:cs="Arial"/>
          <w:lang w:val="en-GB"/>
        </w:rPr>
      </w:pPr>
    </w:p>
    <w:p w:rsidR="00B441D3" w:rsidRPr="007227B7" w:rsidRDefault="00B441D3" w:rsidP="007F5214">
      <w:pPr>
        <w:tabs>
          <w:tab w:val="left" w:pos="4004"/>
        </w:tabs>
        <w:rPr>
          <w:rFonts w:ascii="Arial" w:hAnsi="Arial" w:cs="Arial"/>
          <w:lang w:val="en-GB"/>
        </w:rPr>
      </w:pPr>
      <w:r w:rsidRPr="007227B7">
        <w:rPr>
          <w:rFonts w:ascii="Arial" w:hAnsi="Arial" w:cs="Arial"/>
          <w:lang w:val="en-GB"/>
        </w:rPr>
        <w:tab/>
      </w:r>
    </w:p>
    <w:sectPr w:rsidR="00B441D3" w:rsidRPr="007227B7" w:rsidSect="00557FED">
      <w:footerReference w:type="default" r:id="rId8"/>
      <w:pgSz w:w="12240" w:h="15840"/>
      <w:pgMar w:top="1440" w:right="1440" w:bottom="1440" w:left="1440" w:header="708" w:footer="708" w:gutter="0"/>
      <w:pgNumType w:start="1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1D3" w:rsidRDefault="00B441D3" w:rsidP="003932FC">
      <w:r>
        <w:separator/>
      </w:r>
    </w:p>
  </w:endnote>
  <w:endnote w:type="continuationSeparator" w:id="0">
    <w:p w:rsidR="00B441D3" w:rsidRDefault="00B441D3" w:rsidP="003932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1D3" w:rsidRDefault="00B441D3" w:rsidP="00557FED">
    <w:pPr>
      <w:pStyle w:val="Footer"/>
      <w:jc w:val="center"/>
    </w:pPr>
  </w:p>
  <w:p w:rsidR="00B441D3" w:rsidRDefault="00B441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1D3" w:rsidRDefault="00B441D3" w:rsidP="003932FC">
      <w:r>
        <w:separator/>
      </w:r>
    </w:p>
  </w:footnote>
  <w:footnote w:type="continuationSeparator" w:id="0">
    <w:p w:rsidR="00B441D3" w:rsidRDefault="00B441D3" w:rsidP="003932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41877"/>
    <w:rsid w:val="00032404"/>
    <w:rsid w:val="00033D23"/>
    <w:rsid w:val="000907C9"/>
    <w:rsid w:val="00095144"/>
    <w:rsid w:val="00096C8F"/>
    <w:rsid w:val="000F0B06"/>
    <w:rsid w:val="00122A03"/>
    <w:rsid w:val="00245E54"/>
    <w:rsid w:val="002E374D"/>
    <w:rsid w:val="0031140E"/>
    <w:rsid w:val="00350E88"/>
    <w:rsid w:val="00357CE5"/>
    <w:rsid w:val="00367CBB"/>
    <w:rsid w:val="003932FC"/>
    <w:rsid w:val="003B302E"/>
    <w:rsid w:val="003D18DF"/>
    <w:rsid w:val="003E0884"/>
    <w:rsid w:val="003E3AED"/>
    <w:rsid w:val="004506EE"/>
    <w:rsid w:val="004D700D"/>
    <w:rsid w:val="005112F0"/>
    <w:rsid w:val="00557FED"/>
    <w:rsid w:val="005733AB"/>
    <w:rsid w:val="00573DA8"/>
    <w:rsid w:val="005B435F"/>
    <w:rsid w:val="00624DFD"/>
    <w:rsid w:val="006636EC"/>
    <w:rsid w:val="0069714C"/>
    <w:rsid w:val="006E0CFA"/>
    <w:rsid w:val="006F6F80"/>
    <w:rsid w:val="00700AE7"/>
    <w:rsid w:val="00716DF7"/>
    <w:rsid w:val="007227B7"/>
    <w:rsid w:val="00747458"/>
    <w:rsid w:val="007A5F9D"/>
    <w:rsid w:val="007F5214"/>
    <w:rsid w:val="00852FC8"/>
    <w:rsid w:val="00860E1B"/>
    <w:rsid w:val="008B2D61"/>
    <w:rsid w:val="00936BB5"/>
    <w:rsid w:val="009B023A"/>
    <w:rsid w:val="00A379F3"/>
    <w:rsid w:val="00A517C2"/>
    <w:rsid w:val="00AD1A46"/>
    <w:rsid w:val="00AD2008"/>
    <w:rsid w:val="00B177F9"/>
    <w:rsid w:val="00B441D3"/>
    <w:rsid w:val="00B56EC7"/>
    <w:rsid w:val="00B8247D"/>
    <w:rsid w:val="00BA31EE"/>
    <w:rsid w:val="00BB76EF"/>
    <w:rsid w:val="00C41877"/>
    <w:rsid w:val="00C66BCA"/>
    <w:rsid w:val="00CE449A"/>
    <w:rsid w:val="00CF2BC8"/>
    <w:rsid w:val="00D742CF"/>
    <w:rsid w:val="00D90E3F"/>
    <w:rsid w:val="00D9434F"/>
    <w:rsid w:val="00DC2ED2"/>
    <w:rsid w:val="00E1206F"/>
    <w:rsid w:val="00EB2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BB5"/>
    <w:pPr>
      <w:ind w:firstLine="720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41877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maimare">
    <w:name w:val="text_mai_mare"/>
    <w:basedOn w:val="DefaultParagraphFont"/>
    <w:uiPriority w:val="99"/>
    <w:rsid w:val="00C41877"/>
    <w:rPr>
      <w:rFonts w:cs="Times New Roman"/>
    </w:rPr>
  </w:style>
  <w:style w:type="character" w:styleId="LineNumber">
    <w:name w:val="line number"/>
    <w:basedOn w:val="DefaultParagraphFont"/>
    <w:uiPriority w:val="99"/>
    <w:semiHidden/>
    <w:rsid w:val="000907C9"/>
    <w:rPr>
      <w:rFonts w:cs="Times New Roman"/>
    </w:rPr>
  </w:style>
  <w:style w:type="paragraph" w:styleId="Caption">
    <w:name w:val="caption"/>
    <w:basedOn w:val="Normal"/>
    <w:next w:val="Normal"/>
    <w:uiPriority w:val="99"/>
    <w:qFormat/>
    <w:rsid w:val="000907C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rsid w:val="003932F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932FC"/>
    <w:rPr>
      <w:rFonts w:cs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rsid w:val="003932F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932FC"/>
    <w:rPr>
      <w:rFonts w:cs="Times New Roman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3932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932FC"/>
    <w:rPr>
      <w:rFonts w:ascii="Tahoma" w:hAnsi="Tahoma" w:cs="Tahoma"/>
      <w:sz w:val="16"/>
      <w:szCs w:val="16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rsid w:val="00C66BC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C66BCA"/>
    <w:rPr>
      <w:rFonts w:cs="Times New Roman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rsid w:val="00C66BCA"/>
    <w:rPr>
      <w:rFonts w:cs="Times New Roman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567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103</Words>
  <Characters>589</Characters>
  <Application>Microsoft Office Outlook</Application>
  <DocSecurity>0</DocSecurity>
  <Lines>0</Lines>
  <Paragraphs>0</Paragraphs>
  <ScaleCrop>false</ScaleCrop>
  <Company>CleverSoft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DeAngel</dc:creator>
  <cp:keywords/>
  <dc:description/>
  <cp:lastModifiedBy>iuliana</cp:lastModifiedBy>
  <cp:revision>6</cp:revision>
  <dcterms:created xsi:type="dcterms:W3CDTF">2011-03-16T08:45:00Z</dcterms:created>
  <dcterms:modified xsi:type="dcterms:W3CDTF">2011-03-27T17:15:00Z</dcterms:modified>
</cp:coreProperties>
</file>